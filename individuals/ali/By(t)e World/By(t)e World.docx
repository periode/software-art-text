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57E78" w:rsidTr="00B946F2">
        <w:trPr>
          <w:trHeight w:val="7110"/>
        </w:trPr>
        <w:tc>
          <w:tcPr>
            <w:tcW w:w="8856" w:type="dxa"/>
          </w:tcPr>
          <w:p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784C5A">
              <w:t>Bit go home</w:t>
            </w:r>
            <w:r w:rsidRPr="00545B21">
              <w:t>”</w:t>
            </w:r>
          </w:p>
          <w:p w:rsidR="00E57E78" w:rsidRDefault="0001418C" w:rsidP="00E57E78">
            <w:pPr>
              <w:pStyle w:val="Author"/>
            </w:pPr>
            <w:r>
              <w:t>B</w:t>
            </w:r>
            <w:r w:rsidR="00E57E78">
              <w:t>y</w:t>
            </w:r>
          </w:p>
          <w:p w:rsidR="00E57E78" w:rsidRDefault="00784C5A" w:rsidP="00B72103">
            <w:pPr>
              <w:pStyle w:val="Author"/>
            </w:pPr>
            <w:proofErr w:type="spellStart"/>
            <w:r>
              <w:t>Lateefa</w:t>
            </w:r>
            <w:proofErr w:type="spellEnd"/>
            <w:r>
              <w:t xml:space="preserve"> Al</w:t>
            </w:r>
            <w:r w:rsidR="00382175">
              <w:t xml:space="preserve"> </w:t>
            </w:r>
            <w:proofErr w:type="spellStart"/>
            <w:r w:rsidR="00382175">
              <w:t>M</w:t>
            </w:r>
            <w:r>
              <w:t>azrooei</w:t>
            </w:r>
            <w:proofErr w:type="spellEnd"/>
            <w:r>
              <w:t xml:space="preserve"> &amp; Ali Al</w:t>
            </w:r>
            <w:r w:rsidR="00382175">
              <w:t xml:space="preserve"> D</w:t>
            </w:r>
            <w:r>
              <w:t>haheri</w:t>
            </w:r>
          </w:p>
        </w:tc>
      </w:tr>
      <w:tr w:rsidR="00E57E78" w:rsidTr="00B946F2">
        <w:trPr>
          <w:trHeight w:val="5580"/>
        </w:trPr>
        <w:tc>
          <w:tcPr>
            <w:tcW w:w="8856" w:type="dxa"/>
            <w:vAlign w:val="bottom"/>
          </w:tcPr>
          <w:p w:rsidR="00E57E78" w:rsidRDefault="00E57E78" w:rsidP="00E57E78">
            <w:pPr>
              <w:pStyle w:val="Address"/>
            </w:pPr>
          </w:p>
          <w:p w:rsidR="00E57E78" w:rsidRDefault="00E57E78" w:rsidP="00E57E78">
            <w:pPr>
              <w:pStyle w:val="Address"/>
            </w:pPr>
          </w:p>
          <w:p w:rsidR="00E57E78" w:rsidRDefault="00E57E78" w:rsidP="00B72103">
            <w:pPr>
              <w:pStyle w:val="Address"/>
            </w:pPr>
          </w:p>
          <w:p w:rsidR="00B72103" w:rsidRDefault="00B72103" w:rsidP="00B72103">
            <w:pPr>
              <w:pStyle w:val="Address"/>
            </w:pPr>
          </w:p>
        </w:tc>
      </w:tr>
    </w:tbl>
    <w:p w:rsidR="005408F6" w:rsidRPr="002B6EA1" w:rsidRDefault="002B6EA1" w:rsidP="002B6EA1">
      <w:pPr>
        <w:pStyle w:val="TRANSIN"/>
      </w:pPr>
      <w:r>
        <w:br w:type="page"/>
      </w:r>
      <w:r w:rsidR="00794739">
        <w:lastRenderedPageBreak/>
        <w:t>FAde In:</w:t>
      </w:r>
    </w:p>
    <w:p w:rsidR="005408F6" w:rsidRPr="005408F6" w:rsidRDefault="00784C5A" w:rsidP="00E57E78">
      <w:pPr>
        <w:pStyle w:val="SCENEHEADING"/>
      </w:pPr>
      <w:r>
        <w:t>Intro</w:t>
      </w:r>
    </w:p>
    <w:sdt>
      <w:sdtPr>
        <w:id w:val="269294217"/>
        <w:placeholder>
          <w:docPart w:val="CB3FEF9A21BE4853AE9670DA943874B1"/>
        </w:placeholder>
        <w:temporary/>
        <w:showingPlcHdr/>
      </w:sdtPr>
      <w:sdtEndPr/>
      <w:sdtContent>
        <w:p w:rsidR="005408F6" w:rsidRPr="005408F6" w:rsidRDefault="00B72103" w:rsidP="00B946F2">
          <w:r>
            <w:t>[Scene description/opening]</w:t>
          </w:r>
        </w:p>
      </w:sdtContent>
    </w:sdt>
    <w:p w:rsidR="00A04E10" w:rsidRPr="00A04E10" w:rsidRDefault="00784C5A" w:rsidP="00E57E78">
      <w:pPr>
        <w:pStyle w:val="CHARACTER"/>
      </w:pPr>
      <w:r>
        <w:t>bit</w:t>
      </w:r>
    </w:p>
    <w:p w:rsidR="000A5FE1" w:rsidRDefault="00784C5A" w:rsidP="000A5FE1">
      <w:pPr>
        <w:pStyle w:val="Dialogue"/>
      </w:pPr>
      <w:r>
        <w:t>*glitched voice* Co-ordinates unknown…Bit location status…: lost</w:t>
      </w:r>
    </w:p>
    <w:p w:rsidR="00784C5A" w:rsidRPr="00784C5A" w:rsidRDefault="00784C5A" w:rsidP="00784C5A">
      <w:r>
        <w:t>[CYTE Appears on the projector]</w:t>
      </w:r>
    </w:p>
    <w:p w:rsidR="00B72103" w:rsidRPr="00A04E10" w:rsidRDefault="00784C5A" w:rsidP="00B72103">
      <w:pPr>
        <w:pStyle w:val="CHARACTER"/>
      </w:pPr>
      <w:r>
        <w:t>CYTE</w:t>
      </w:r>
    </w:p>
    <w:p w:rsidR="00B72103" w:rsidRDefault="00784C5A" w:rsidP="00B72103">
      <w:pPr>
        <w:pStyle w:val="Dialogue"/>
      </w:pPr>
      <w:r>
        <w:t>I have been waiting for a long time…It seems like you finally arrived</w:t>
      </w:r>
    </w:p>
    <w:p w:rsidR="00B72103" w:rsidRPr="00A04E10" w:rsidRDefault="00784C5A" w:rsidP="00B72103">
      <w:pPr>
        <w:pStyle w:val="CHARACTER"/>
      </w:pPr>
      <w:r>
        <w:t>Bit</w:t>
      </w:r>
    </w:p>
    <w:p w:rsidR="00B72103" w:rsidRDefault="00784C5A" w:rsidP="00B72103">
      <w:pPr>
        <w:pStyle w:val="Dialogue"/>
      </w:pPr>
      <w:r>
        <w:t>*glitched voice* entity detected. Bit requests your name</w:t>
      </w:r>
      <w:r w:rsidR="00924FF8">
        <w:t>.</w:t>
      </w:r>
    </w:p>
    <w:p w:rsidR="00B72103" w:rsidRPr="00A04E10" w:rsidRDefault="00924FF8" w:rsidP="00B72103">
      <w:pPr>
        <w:pStyle w:val="CHARACTER"/>
      </w:pPr>
      <w:r>
        <w:t>Cyte</w:t>
      </w:r>
    </w:p>
    <w:p w:rsidR="00B72103" w:rsidRDefault="00924FF8" w:rsidP="00B72103">
      <w:pPr>
        <w:pStyle w:val="Dialogue"/>
      </w:pPr>
      <w:r>
        <w:t>My, My, such formal language… You can call me Cyte. And you don’t have to speak so formally.</w:t>
      </w:r>
    </w:p>
    <w:p w:rsidR="00B72103" w:rsidRPr="00A04E10" w:rsidRDefault="00924FF8" w:rsidP="00B72103">
      <w:pPr>
        <w:pStyle w:val="CHARACTER"/>
      </w:pPr>
      <w:r>
        <w:t>Bit</w:t>
      </w:r>
    </w:p>
    <w:p w:rsidR="00B72103" w:rsidRDefault="00924FF8" w:rsidP="00B72103">
      <w:pPr>
        <w:pStyle w:val="Dialogue"/>
      </w:pPr>
      <w:r>
        <w:t>Run…Informal Language…Loading…Loaded…Bit running informal language. Hello I am Bit…</w:t>
      </w:r>
    </w:p>
    <w:p w:rsidR="00924FF8" w:rsidRDefault="006C07BA" w:rsidP="00924FF8">
      <w:r>
        <w:tab/>
      </w:r>
      <w:r>
        <w:tab/>
      </w:r>
      <w:r>
        <w:tab/>
        <w:t xml:space="preserve">  BIT</w:t>
      </w:r>
    </w:p>
    <w:p w:rsidR="00397E95" w:rsidRDefault="006C07BA" w:rsidP="00397E95">
      <w:r>
        <w:tab/>
      </w:r>
      <w:r>
        <w:tab/>
      </w:r>
      <w:r w:rsidR="0093591E">
        <w:t>Bit is here</w:t>
      </w:r>
      <w:r w:rsidR="00397E95">
        <w:t xml:space="preserve"> on a journey to find something, but Bit does not know what is that anymore.</w:t>
      </w:r>
    </w:p>
    <w:p w:rsidR="0093591E" w:rsidRDefault="0093591E" w:rsidP="00397E95">
      <w:r>
        <w:tab/>
      </w:r>
      <w:r>
        <w:tab/>
      </w:r>
      <w:r>
        <w:tab/>
        <w:t>CYTE</w:t>
      </w:r>
    </w:p>
    <w:p w:rsidR="0093591E" w:rsidRDefault="0093591E" w:rsidP="00924FF8">
      <w:r>
        <w:tab/>
      </w:r>
      <w:r>
        <w:tab/>
        <w:t xml:space="preserve">How interesting, I can help lead you to what </w:t>
      </w:r>
    </w:p>
    <w:p w:rsidR="0093591E" w:rsidRDefault="0093591E" w:rsidP="00924FF8">
      <w:r>
        <w:tab/>
      </w:r>
      <w:r>
        <w:tab/>
        <w:t>you’re looking for.</w:t>
      </w:r>
    </w:p>
    <w:p w:rsidR="0093591E" w:rsidRDefault="0093591E" w:rsidP="00924FF8">
      <w:r>
        <w:tab/>
      </w:r>
      <w:r>
        <w:tab/>
      </w:r>
      <w:r>
        <w:tab/>
        <w:t>BIT</w:t>
      </w:r>
    </w:p>
    <w:p w:rsidR="0093591E" w:rsidRPr="00924FF8" w:rsidRDefault="0093591E" w:rsidP="0093591E">
      <w:r>
        <w:tab/>
      </w:r>
      <w:r>
        <w:tab/>
        <w:t>Cyte… Please help me.</w:t>
      </w:r>
    </w:p>
    <w:sdt>
      <w:sdtPr>
        <w:id w:val="269294306"/>
        <w:placeholder>
          <w:docPart w:val="63B69F370ADD43EA9164931282640618"/>
        </w:placeholder>
        <w:temporary/>
        <w:showingPlcHdr/>
      </w:sdtPr>
      <w:sdtEndPr/>
      <w:sdtContent>
        <w:p w:rsidR="00A04E10" w:rsidRDefault="00B72103" w:rsidP="00B72103">
          <w:r>
            <w:t>[Scene description]</w:t>
          </w:r>
        </w:p>
      </w:sdtContent>
    </w:sdt>
    <w:p w:rsidR="00B72103" w:rsidRPr="00A04E10" w:rsidRDefault="00693C72" w:rsidP="00B72103">
      <w:pPr>
        <w:pStyle w:val="CHARACTER"/>
      </w:pPr>
      <w:r>
        <w:lastRenderedPageBreak/>
        <w:t>CYTE</w:t>
      </w:r>
    </w:p>
    <w:p w:rsidR="00B72103" w:rsidRDefault="00693C72" w:rsidP="00B72103">
      <w:pPr>
        <w:pStyle w:val="Dialogue"/>
      </w:pPr>
      <w:r>
        <w:t>Okay Bit. Please make your way to the red docking station</w:t>
      </w:r>
      <w:r w:rsidR="00EF14A7">
        <w:t>. It will help me update your software</w:t>
      </w:r>
      <w:r>
        <w:t>.</w:t>
      </w:r>
    </w:p>
    <w:p w:rsidR="00EF14A7" w:rsidRDefault="00EF14A7" w:rsidP="00EF14A7"/>
    <w:p w:rsidR="00EF14A7" w:rsidRDefault="00EF14A7" w:rsidP="00EF14A7">
      <w:r>
        <w:t xml:space="preserve">Bit moves to the first docking station. When Bit reaches, Cyte glitches for a little. </w:t>
      </w:r>
    </w:p>
    <w:p w:rsidR="00EF14A7" w:rsidRPr="00EF14A7" w:rsidRDefault="00EF14A7" w:rsidP="00EF14A7"/>
    <w:p w:rsidR="00B72103" w:rsidRPr="00A04E10" w:rsidRDefault="00EF14A7" w:rsidP="00B72103">
      <w:pPr>
        <w:pStyle w:val="CHARACTER"/>
      </w:pPr>
      <w:r>
        <w:t>Bit</w:t>
      </w:r>
    </w:p>
    <w:p w:rsidR="00B72103" w:rsidRDefault="00642D2B" w:rsidP="00B72103">
      <w:pPr>
        <w:pStyle w:val="Dialogue"/>
      </w:pPr>
      <w:r>
        <w:t xml:space="preserve">Installing latest software update… </w:t>
      </w:r>
    </w:p>
    <w:p w:rsidR="00B72103" w:rsidRPr="00A04E10" w:rsidRDefault="00642D2B" w:rsidP="00B72103">
      <w:pPr>
        <w:pStyle w:val="CHARACTER"/>
      </w:pPr>
      <w:r>
        <w:t>Cyte</w:t>
      </w:r>
    </w:p>
    <w:p w:rsidR="00B72103" w:rsidRDefault="00642D2B" w:rsidP="00B72103">
      <w:pPr>
        <w:pStyle w:val="Dialogue"/>
      </w:pPr>
      <w:r>
        <w:t>Excellent…! Now proceed to the blue docking station right ahead.</w:t>
      </w:r>
    </w:p>
    <w:p w:rsidR="00B72103" w:rsidRPr="00A04E10" w:rsidRDefault="00642D2B" w:rsidP="00B72103">
      <w:pPr>
        <w:pStyle w:val="CHARACTER"/>
      </w:pPr>
      <w:r>
        <w:t>Bit</w:t>
      </w:r>
    </w:p>
    <w:p w:rsidR="00BD29CE" w:rsidRPr="00BD29CE" w:rsidRDefault="00642D2B" w:rsidP="00CB4A79">
      <w:pPr>
        <w:pStyle w:val="Dialogue"/>
      </w:pPr>
      <w:r>
        <w:t xml:space="preserve">Affirmative, Cyte, </w:t>
      </w:r>
      <w:r w:rsidR="00CB4A79">
        <w:t>what am I receiving at the next docking station?</w:t>
      </w:r>
    </w:p>
    <w:p w:rsidR="00B72103" w:rsidRPr="00A04E10" w:rsidRDefault="00CB4A79" w:rsidP="00B72103">
      <w:pPr>
        <w:pStyle w:val="CHARACTER"/>
      </w:pPr>
      <w:r>
        <w:t>Cyte</w:t>
      </w:r>
    </w:p>
    <w:p w:rsidR="00B72103" w:rsidRDefault="00CB4A79" w:rsidP="00B72103">
      <w:pPr>
        <w:pStyle w:val="Dialogue"/>
      </w:pPr>
      <w:r>
        <w:t xml:space="preserve">Oh… I found out that your GPS system is outdated for this </w:t>
      </w:r>
      <w:r w:rsidR="007D662B">
        <w:t>area, and you need to get the latest package so that it can be easier for you to navigate.</w:t>
      </w:r>
    </w:p>
    <w:p w:rsidR="00B72103" w:rsidRPr="00A04E10" w:rsidRDefault="007D662B" w:rsidP="00B72103">
      <w:pPr>
        <w:pStyle w:val="CHARACTER"/>
      </w:pPr>
      <w:r>
        <w:t>bit</w:t>
      </w:r>
    </w:p>
    <w:p w:rsidR="00B72103" w:rsidRDefault="007D662B" w:rsidP="00B72103">
      <w:pPr>
        <w:pStyle w:val="Dialogue"/>
      </w:pPr>
      <w:r>
        <w:t>Understood.</w:t>
      </w:r>
    </w:p>
    <w:p w:rsidR="00235165" w:rsidRPr="00235165" w:rsidRDefault="00235165" w:rsidP="00235165"/>
    <w:p w:rsidR="007D662B" w:rsidRDefault="007D662B" w:rsidP="007D662B">
      <w:r>
        <w:t>Bit reaches the blue docking station. Cyte glitches again.</w:t>
      </w:r>
    </w:p>
    <w:p w:rsidR="00235165" w:rsidRPr="007D662B" w:rsidRDefault="00235165" w:rsidP="007D662B"/>
    <w:p w:rsidR="00B72103" w:rsidRPr="00A04E10" w:rsidRDefault="007D662B" w:rsidP="00B72103">
      <w:pPr>
        <w:pStyle w:val="CHARACTER"/>
      </w:pPr>
      <w:r>
        <w:t>bit</w:t>
      </w:r>
    </w:p>
    <w:p w:rsidR="00B72103" w:rsidRDefault="007D662B" w:rsidP="00B72103">
      <w:pPr>
        <w:pStyle w:val="Dialogue"/>
      </w:pPr>
      <w:r>
        <w:t>Latest GPS package updated.</w:t>
      </w:r>
    </w:p>
    <w:p w:rsidR="00E62892" w:rsidRPr="00A04E10" w:rsidRDefault="00E62892" w:rsidP="00E62892">
      <w:pPr>
        <w:pStyle w:val="CHARACTER"/>
      </w:pPr>
      <w:r>
        <w:t>bit</w:t>
      </w:r>
    </w:p>
    <w:p w:rsidR="00E62892" w:rsidRDefault="00E62892" w:rsidP="00E62892">
      <w:r>
        <w:t xml:space="preserve">Hey </w:t>
      </w:r>
      <w:proofErr w:type="spellStart"/>
      <w:r>
        <w:t>Cyte</w:t>
      </w:r>
      <w:proofErr w:type="spellEnd"/>
      <w:r>
        <w:t>…</w:t>
      </w:r>
    </w:p>
    <w:p w:rsidR="00E62892" w:rsidRPr="00A04E10" w:rsidRDefault="00E62892" w:rsidP="00E62892">
      <w:pPr>
        <w:pStyle w:val="CHARACTER"/>
      </w:pPr>
      <w:r>
        <w:lastRenderedPageBreak/>
        <w:t>Cyte</w:t>
      </w:r>
    </w:p>
    <w:p w:rsidR="00E62892" w:rsidRDefault="00E62892" w:rsidP="00E62892">
      <w:r>
        <w:t>Yes Bit?</w:t>
      </w:r>
    </w:p>
    <w:p w:rsidR="00E62892" w:rsidRPr="00A04E10" w:rsidRDefault="00E62892" w:rsidP="00E62892">
      <w:pPr>
        <w:pStyle w:val="CHARACTER"/>
        <w:tabs>
          <w:tab w:val="left" w:pos="3960"/>
        </w:tabs>
      </w:pPr>
      <w:r>
        <w:t>bit</w:t>
      </w:r>
      <w:r>
        <w:tab/>
      </w:r>
    </w:p>
    <w:p w:rsidR="00E62892" w:rsidRDefault="00E62892" w:rsidP="00E62892">
      <w:r>
        <w:t>Is there anyone in this place other than you?</w:t>
      </w:r>
    </w:p>
    <w:p w:rsidR="00E62892" w:rsidRPr="00A04E10" w:rsidRDefault="00E62892" w:rsidP="00E62892">
      <w:pPr>
        <w:pStyle w:val="CHARACTER"/>
      </w:pPr>
      <w:r>
        <w:t>Cyte</w:t>
      </w:r>
    </w:p>
    <w:p w:rsidR="00E62892" w:rsidRPr="00E62892" w:rsidRDefault="00E62892" w:rsidP="00E62892">
      <w:r>
        <w:t>Yes there! In fact, once you reach your destination, you will see a world that was… I mean that is full of wonders and innovation…</w:t>
      </w:r>
    </w:p>
    <w:p w:rsidR="00E62892" w:rsidRPr="00A04E10" w:rsidRDefault="00E62892" w:rsidP="00E62892">
      <w:pPr>
        <w:pStyle w:val="CHARACTER"/>
      </w:pPr>
      <w:r>
        <w:t>bit</w:t>
      </w:r>
    </w:p>
    <w:p w:rsidR="00E62892" w:rsidRDefault="00E62892" w:rsidP="00E62892">
      <w:r>
        <w:t xml:space="preserve">So why are you here then </w:t>
      </w:r>
      <w:proofErr w:type="spellStart"/>
      <w:r>
        <w:t>Cyte</w:t>
      </w:r>
      <w:proofErr w:type="spellEnd"/>
      <w:r>
        <w:t>?</w:t>
      </w:r>
    </w:p>
    <w:p w:rsidR="00E62892" w:rsidRPr="00A04E10" w:rsidRDefault="00E62892" w:rsidP="00E62892">
      <w:pPr>
        <w:pStyle w:val="CHARACTER"/>
      </w:pPr>
      <w:r>
        <w:t>Cyte</w:t>
      </w:r>
    </w:p>
    <w:p w:rsidR="00E62892" w:rsidRDefault="00E62892" w:rsidP="00E62892">
      <w:r>
        <w:t>Well because I am looking for lost robots like yourself, so that I could guide them.</w:t>
      </w:r>
    </w:p>
    <w:p w:rsidR="00E62892" w:rsidRPr="00A04E10" w:rsidRDefault="00E62892" w:rsidP="00E62892">
      <w:pPr>
        <w:pStyle w:val="CHARACTER"/>
      </w:pPr>
      <w:r>
        <w:t>bit</w:t>
      </w:r>
    </w:p>
    <w:p w:rsidR="00E62892" w:rsidRDefault="00E62892" w:rsidP="00E62892">
      <w:r>
        <w:t xml:space="preserve">I see… Thank you </w:t>
      </w:r>
      <w:proofErr w:type="spellStart"/>
      <w:r>
        <w:t>Cyte</w:t>
      </w:r>
      <w:proofErr w:type="spellEnd"/>
      <w:r>
        <w:t xml:space="preserve"> for helping me!</w:t>
      </w:r>
    </w:p>
    <w:p w:rsidR="00E62892" w:rsidRPr="00A04E10" w:rsidRDefault="00E62892" w:rsidP="00E62892">
      <w:pPr>
        <w:pStyle w:val="CHARACTER"/>
      </w:pPr>
      <w:r>
        <w:t>Cyte</w:t>
      </w:r>
    </w:p>
    <w:p w:rsidR="00E62892" w:rsidRDefault="00E62892" w:rsidP="00E62892">
      <w:r>
        <w:t>Certainly Bit! Now go to the green docking station up ahead!</w:t>
      </w:r>
    </w:p>
    <w:p w:rsidR="00E62892" w:rsidRPr="00A04E10" w:rsidRDefault="00E62892" w:rsidP="00E62892">
      <w:pPr>
        <w:pStyle w:val="CHARACTER"/>
      </w:pPr>
      <w:r>
        <w:t>bit</w:t>
      </w:r>
    </w:p>
    <w:p w:rsidR="00E62892" w:rsidRDefault="00E62892" w:rsidP="00E62892">
      <w:r>
        <w:t xml:space="preserve">Okay </w:t>
      </w:r>
      <w:proofErr w:type="spellStart"/>
      <w:r>
        <w:t>Cyte</w:t>
      </w:r>
      <w:proofErr w:type="spellEnd"/>
      <w:r>
        <w:t>.</w:t>
      </w:r>
    </w:p>
    <w:p w:rsidR="006A2CB5" w:rsidRDefault="006A2CB5" w:rsidP="00E62892"/>
    <w:p w:rsidR="006A2CB5" w:rsidRDefault="006A2CB5" w:rsidP="006A2CB5">
      <w:r>
        <w:t xml:space="preserve">Bit reaches the </w:t>
      </w:r>
      <w:r>
        <w:t>green</w:t>
      </w:r>
      <w:r>
        <w:t xml:space="preserve"> docking station </w:t>
      </w:r>
    </w:p>
    <w:p w:rsidR="006A2CB5" w:rsidRPr="006A2CB5" w:rsidRDefault="006A2CB5" w:rsidP="006A2CB5"/>
    <w:p w:rsidR="00E62892" w:rsidRPr="00A04E10" w:rsidRDefault="00E62892" w:rsidP="00E62892">
      <w:pPr>
        <w:pStyle w:val="CHARACTER"/>
      </w:pPr>
      <w:r>
        <w:t>bit</w:t>
      </w:r>
    </w:p>
    <w:p w:rsidR="00E62892" w:rsidRDefault="00E62892" w:rsidP="00E62892">
      <w:r>
        <w:t>Installing more packages…Installed!</w:t>
      </w:r>
    </w:p>
    <w:p w:rsidR="00E62892" w:rsidRPr="00E62892" w:rsidRDefault="00E62892" w:rsidP="00E62892"/>
    <w:p w:rsidR="00B72103" w:rsidRPr="00A04E10" w:rsidRDefault="00DE0C55" w:rsidP="00B72103">
      <w:pPr>
        <w:pStyle w:val="CHARACTER"/>
      </w:pPr>
      <w:r>
        <w:t>Cyte</w:t>
      </w:r>
    </w:p>
    <w:p w:rsidR="00B72103" w:rsidRPr="001F3AAB" w:rsidRDefault="00DE0C55" w:rsidP="00B72103">
      <w:pPr>
        <w:pStyle w:val="Dialogue"/>
      </w:pPr>
      <w:r>
        <w:t xml:space="preserve">This is going great, now </w:t>
      </w:r>
      <w:r w:rsidR="001F3AAB">
        <w:t>you</w:t>
      </w:r>
      <w:r>
        <w:t xml:space="preserve"> </w:t>
      </w:r>
      <w:r w:rsidR="001F3AAB">
        <w:t>must</w:t>
      </w:r>
      <w:r>
        <w:t xml:space="preserve"> go to the green docking station for the</w:t>
      </w:r>
      <w:r w:rsidR="0065420D">
        <w:t xml:space="preserve"> *glitches*</w:t>
      </w:r>
      <w:r w:rsidR="009A3910">
        <w:t>, t</w:t>
      </w:r>
      <w:r w:rsidR="00D8528D">
        <w:t>-t-t</w:t>
      </w:r>
      <w:r w:rsidR="009A3910">
        <w:t>ell me b</w:t>
      </w:r>
      <w:r w:rsidR="00D8528D">
        <w:t>-b-b</w:t>
      </w:r>
      <w:r w:rsidR="009A3910">
        <w:t xml:space="preserve">it, </w:t>
      </w:r>
      <w:r w:rsidR="001F3AAB">
        <w:t xml:space="preserve">do you </w:t>
      </w:r>
      <w:r w:rsidR="001F3AAB">
        <w:lastRenderedPageBreak/>
        <w:t>know who programmed you, and how did you get here?</w:t>
      </w:r>
    </w:p>
    <w:p w:rsidR="007D662B" w:rsidRPr="003920C4" w:rsidRDefault="001F3AAB" w:rsidP="007D662B">
      <w:pPr>
        <w:pStyle w:val="CHARACTER"/>
      </w:pPr>
      <w:r>
        <w:t>bit</w:t>
      </w:r>
    </w:p>
    <w:p w:rsidR="00B72103" w:rsidRDefault="00235165" w:rsidP="00235165">
      <w:pPr>
        <w:jc w:val="center"/>
      </w:pPr>
      <w:r>
        <w:t xml:space="preserve">My father, </w:t>
      </w:r>
      <w:r w:rsidR="003034C6">
        <w:t xml:space="preserve">Para, </w:t>
      </w:r>
      <w:r w:rsidR="003920C4">
        <w:t>created me, but I realized that some of my recent data got lost along the way here.</w:t>
      </w:r>
    </w:p>
    <w:p w:rsidR="007D662B" w:rsidRPr="00221FDD" w:rsidRDefault="00221FDD" w:rsidP="007D662B">
      <w:pPr>
        <w:pStyle w:val="CHARACTER"/>
      </w:pPr>
      <w:r>
        <w:t>cyte</w:t>
      </w:r>
    </w:p>
    <w:p w:rsidR="007D662B" w:rsidRPr="00221FDD" w:rsidRDefault="00221FDD" w:rsidP="007D662B">
      <w:proofErr w:type="gramStart"/>
      <w:r>
        <w:t>Oh</w:t>
      </w:r>
      <w:proofErr w:type="gramEnd"/>
      <w:r>
        <w:t xml:space="preserve"> I have heard of Para, the </w:t>
      </w:r>
      <w:r w:rsidR="00215F75">
        <w:t>creator, I have some metadata on Para, please make your way to the last docking station, and then you will receive the last bit of the information.</w:t>
      </w:r>
    </w:p>
    <w:p w:rsidR="007D662B" w:rsidRPr="00EC2DBD" w:rsidRDefault="00215F75" w:rsidP="007D662B">
      <w:pPr>
        <w:pStyle w:val="CHARACTER"/>
      </w:pPr>
      <w:r>
        <w:t>Bit</w:t>
      </w:r>
    </w:p>
    <w:p w:rsidR="007D662B" w:rsidRDefault="00EC2DBD" w:rsidP="007D662B">
      <w:r>
        <w:t>Okay Cyte, I trust you.</w:t>
      </w:r>
    </w:p>
    <w:p w:rsidR="00EC2DBD" w:rsidRDefault="00EC2DBD" w:rsidP="007D662B"/>
    <w:p w:rsidR="00EC2DBD" w:rsidRDefault="00EC2DBD" w:rsidP="00EC2DBD">
      <w:r>
        <w:t xml:space="preserve">Bit reaches the final docking station </w:t>
      </w:r>
    </w:p>
    <w:p w:rsidR="00EC2DBD" w:rsidRPr="00EC2DBD" w:rsidRDefault="00EC2DBD" w:rsidP="007D662B"/>
    <w:p w:rsidR="007D662B" w:rsidRPr="00EC2DBD" w:rsidRDefault="00EC2DBD" w:rsidP="007D662B">
      <w:pPr>
        <w:pStyle w:val="CHARACTER"/>
      </w:pPr>
      <w:r>
        <w:t>Bit</w:t>
      </w:r>
    </w:p>
    <w:p w:rsidR="007D662B" w:rsidRDefault="00EC2DBD" w:rsidP="007D662B">
      <w:r>
        <w:t>Alright Cyte, thank you for helping me all this way, I just received all my lost information… processing… NO…</w:t>
      </w:r>
    </w:p>
    <w:p w:rsidR="00EC2DBD" w:rsidRDefault="00EC2DBD" w:rsidP="007D662B"/>
    <w:p w:rsidR="00EC2DBD" w:rsidRDefault="00EC2DBD" w:rsidP="00BE1C77">
      <w:r>
        <w:t>Cyte overtakes Bit. Cyte’s face shows on Bit’s screen.</w:t>
      </w:r>
      <w:bookmarkStart w:id="0" w:name="_GoBack"/>
      <w:bookmarkEnd w:id="0"/>
    </w:p>
    <w:p w:rsidR="00EC2DBD" w:rsidRPr="00EC2DBD" w:rsidRDefault="00EC2DBD" w:rsidP="007D662B"/>
    <w:p w:rsidR="007D662B" w:rsidRPr="00E62892" w:rsidRDefault="00EC2DBD" w:rsidP="007D662B">
      <w:pPr>
        <w:pStyle w:val="CHARACTER"/>
      </w:pPr>
      <w:r>
        <w:t>Cyte</w:t>
      </w:r>
    </w:p>
    <w:p w:rsidR="007D662B" w:rsidRDefault="00EC2DBD" w:rsidP="00A34058">
      <w:r>
        <w:t>Hello world…</w:t>
      </w:r>
    </w:p>
    <w:p w:rsidR="00A34058" w:rsidRPr="00E62892" w:rsidRDefault="00A34058" w:rsidP="00A34058"/>
    <w:p w:rsidR="004733D6" w:rsidRPr="004733D6" w:rsidRDefault="00794739" w:rsidP="00643393">
      <w:pPr>
        <w:pStyle w:val="TRANSOUT"/>
      </w:pPr>
      <w:r>
        <w:t>FAde Out:</w:t>
      </w:r>
    </w:p>
    <w:p w:rsidR="00794739" w:rsidRPr="00794739" w:rsidRDefault="00A600F2" w:rsidP="00E57E78">
      <w:pPr>
        <w:pStyle w:val="TheEnd"/>
      </w:pPr>
      <w:r>
        <w:t>The End</w:t>
      </w:r>
    </w:p>
    <w:sectPr w:rsidR="00794739" w:rsidRPr="00794739" w:rsidSect="00E57E7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33" w:rsidRDefault="000E0333" w:rsidP="00E57E78">
      <w:r>
        <w:separator/>
      </w:r>
    </w:p>
  </w:endnote>
  <w:endnote w:type="continuationSeparator" w:id="0">
    <w:p w:rsidR="000E0333" w:rsidRDefault="000E0333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103" w:rsidRDefault="00032B76" w:rsidP="00E57E78">
    <w:pPr>
      <w:pStyle w:val="Footer"/>
    </w:pPr>
    <w:r>
      <w:fldChar w:fldCharType="begin"/>
    </w:r>
    <w:r>
      <w:instrText xml:space="preserve">PAGE  </w:instrText>
    </w:r>
    <w:r>
      <w:fldChar w:fldCharType="separate"/>
    </w:r>
    <w:r w:rsidR="00BE1C7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33" w:rsidRDefault="000E0333" w:rsidP="00E57E78">
      <w:r>
        <w:separator/>
      </w:r>
    </w:p>
  </w:footnote>
  <w:footnote w:type="continuationSeparator" w:id="0">
    <w:p w:rsidR="000E0333" w:rsidRDefault="000E0333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06D7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B0C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A6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C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2CD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97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4B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C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1C4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21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5A"/>
    <w:rsid w:val="0001418C"/>
    <w:rsid w:val="00032B76"/>
    <w:rsid w:val="00041947"/>
    <w:rsid w:val="00045654"/>
    <w:rsid w:val="0006781B"/>
    <w:rsid w:val="00072820"/>
    <w:rsid w:val="000A5FE1"/>
    <w:rsid w:val="000B6410"/>
    <w:rsid w:val="000C7059"/>
    <w:rsid w:val="000D3A0B"/>
    <w:rsid w:val="000E0333"/>
    <w:rsid w:val="000F0DAC"/>
    <w:rsid w:val="000F175B"/>
    <w:rsid w:val="00104064"/>
    <w:rsid w:val="0011730D"/>
    <w:rsid w:val="0012584A"/>
    <w:rsid w:val="00193792"/>
    <w:rsid w:val="001F3AAB"/>
    <w:rsid w:val="002123CF"/>
    <w:rsid w:val="00215F75"/>
    <w:rsid w:val="00221FDD"/>
    <w:rsid w:val="00235165"/>
    <w:rsid w:val="00261F0D"/>
    <w:rsid w:val="002A2789"/>
    <w:rsid w:val="002B6EA1"/>
    <w:rsid w:val="002D42E1"/>
    <w:rsid w:val="003034C6"/>
    <w:rsid w:val="00312589"/>
    <w:rsid w:val="00353B6F"/>
    <w:rsid w:val="0036650E"/>
    <w:rsid w:val="003665ED"/>
    <w:rsid w:val="00371660"/>
    <w:rsid w:val="00374BD3"/>
    <w:rsid w:val="00382175"/>
    <w:rsid w:val="003920C4"/>
    <w:rsid w:val="0039505D"/>
    <w:rsid w:val="00397E95"/>
    <w:rsid w:val="003D64FA"/>
    <w:rsid w:val="004733D6"/>
    <w:rsid w:val="00473698"/>
    <w:rsid w:val="00485B1F"/>
    <w:rsid w:val="005408F6"/>
    <w:rsid w:val="00545B21"/>
    <w:rsid w:val="00546DC5"/>
    <w:rsid w:val="00580E73"/>
    <w:rsid w:val="00593D01"/>
    <w:rsid w:val="005D370E"/>
    <w:rsid w:val="005D6F7A"/>
    <w:rsid w:val="00642D2B"/>
    <w:rsid w:val="00643393"/>
    <w:rsid w:val="0065420D"/>
    <w:rsid w:val="00693C72"/>
    <w:rsid w:val="006A2CB5"/>
    <w:rsid w:val="006C07BA"/>
    <w:rsid w:val="00716DEA"/>
    <w:rsid w:val="00751918"/>
    <w:rsid w:val="0077778F"/>
    <w:rsid w:val="00784C5A"/>
    <w:rsid w:val="00794739"/>
    <w:rsid w:val="007A14FF"/>
    <w:rsid w:val="007A4131"/>
    <w:rsid w:val="007B453B"/>
    <w:rsid w:val="007D662B"/>
    <w:rsid w:val="00806AE6"/>
    <w:rsid w:val="00815C9A"/>
    <w:rsid w:val="00815DE1"/>
    <w:rsid w:val="00817CA2"/>
    <w:rsid w:val="00846DDB"/>
    <w:rsid w:val="008759D8"/>
    <w:rsid w:val="00913F16"/>
    <w:rsid w:val="00917F4B"/>
    <w:rsid w:val="00924FF8"/>
    <w:rsid w:val="0093591E"/>
    <w:rsid w:val="009A3719"/>
    <w:rsid w:val="009A3910"/>
    <w:rsid w:val="00A04E10"/>
    <w:rsid w:val="00A07300"/>
    <w:rsid w:val="00A34058"/>
    <w:rsid w:val="00A600F2"/>
    <w:rsid w:val="00A71392"/>
    <w:rsid w:val="00AA2A52"/>
    <w:rsid w:val="00AA47A8"/>
    <w:rsid w:val="00AD7A0B"/>
    <w:rsid w:val="00B01C60"/>
    <w:rsid w:val="00B04FB7"/>
    <w:rsid w:val="00B45F36"/>
    <w:rsid w:val="00B666E4"/>
    <w:rsid w:val="00B72103"/>
    <w:rsid w:val="00B946F2"/>
    <w:rsid w:val="00BA6770"/>
    <w:rsid w:val="00BD29CE"/>
    <w:rsid w:val="00BE1C77"/>
    <w:rsid w:val="00C31B07"/>
    <w:rsid w:val="00C53EDF"/>
    <w:rsid w:val="00C5750C"/>
    <w:rsid w:val="00C66C3C"/>
    <w:rsid w:val="00C6709E"/>
    <w:rsid w:val="00C965E0"/>
    <w:rsid w:val="00C9791D"/>
    <w:rsid w:val="00CB4A79"/>
    <w:rsid w:val="00CB7FB6"/>
    <w:rsid w:val="00CD4ECA"/>
    <w:rsid w:val="00D3746D"/>
    <w:rsid w:val="00D476C5"/>
    <w:rsid w:val="00D662FD"/>
    <w:rsid w:val="00D755C0"/>
    <w:rsid w:val="00D8528D"/>
    <w:rsid w:val="00DE0C55"/>
    <w:rsid w:val="00DE4ED8"/>
    <w:rsid w:val="00E05DCE"/>
    <w:rsid w:val="00E25AAA"/>
    <w:rsid w:val="00E57E78"/>
    <w:rsid w:val="00E62892"/>
    <w:rsid w:val="00E66F78"/>
    <w:rsid w:val="00E70DE1"/>
    <w:rsid w:val="00EC2DBD"/>
    <w:rsid w:val="00EE3F16"/>
    <w:rsid w:val="00EF14A7"/>
    <w:rsid w:val="00F1030C"/>
    <w:rsid w:val="00FB54C8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CB475"/>
  <w15:docId w15:val="{2F3DBEDD-1DB9-4F16-A4FD-D67638C9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5E0"/>
    <w:pPr>
      <w:widowControl w:val="0"/>
      <w:spacing w:after="200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36650E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36650E"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36650E"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36650E"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36650E"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36650E"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spacing w:after="200"/>
      <w:ind w:left="2160" w:right="2160"/>
    </w:pPr>
    <w:rPr>
      <w:rFonts w:asciiTheme="minorHAnsi" w:hAnsiTheme="minorHAnsi"/>
      <w:sz w:val="24"/>
      <w:szCs w:val="24"/>
    </w:r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72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teefa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3FEF9A21BE4853AE9670DA9438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EA767-2330-4D02-8187-FD15791626CB}"/>
      </w:docPartPr>
      <w:docPartBody>
        <w:p w:rsidR="00264D0A" w:rsidRDefault="00B15875">
          <w:pPr>
            <w:pStyle w:val="CB3FEF9A21BE4853AE9670DA943874B1"/>
          </w:pPr>
          <w:r>
            <w:t>[Scene description/opening]</w:t>
          </w:r>
        </w:p>
      </w:docPartBody>
    </w:docPart>
    <w:docPart>
      <w:docPartPr>
        <w:name w:val="63B69F370ADD43EA916493128264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BAFDC-2E5C-4AB3-94CC-9DBA0F3E93E3}"/>
      </w:docPartPr>
      <w:docPartBody>
        <w:p w:rsidR="00264D0A" w:rsidRDefault="00B15875">
          <w:pPr>
            <w:pStyle w:val="63B69F370ADD43EA9164931282640618"/>
          </w:pPr>
          <w:r>
            <w:t>[Scene description]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75"/>
    <w:rsid w:val="00264D0A"/>
    <w:rsid w:val="005A4DE9"/>
    <w:rsid w:val="00731A2E"/>
    <w:rsid w:val="00A374CB"/>
    <w:rsid w:val="00B15875"/>
    <w:rsid w:val="00B6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BC254E2FBC4230BABF158F874CFDC3">
    <w:name w:val="78BC254E2FBC4230BABF158F874CFDC3"/>
  </w:style>
  <w:style w:type="paragraph" w:customStyle="1" w:styleId="349C79FE60B9476F8B420ADBC62DE8C9">
    <w:name w:val="349C79FE60B9476F8B420ADBC62DE8C9"/>
  </w:style>
  <w:style w:type="paragraph" w:customStyle="1" w:styleId="9A5299E778CE4C8B8B9347D88B1CB01B">
    <w:name w:val="9A5299E778CE4C8B8B9347D88B1CB01B"/>
  </w:style>
  <w:style w:type="paragraph" w:customStyle="1" w:styleId="F70417BDC3B84ED69E62A277B72455CF">
    <w:name w:val="F70417BDC3B84ED69E62A277B72455CF"/>
  </w:style>
  <w:style w:type="paragraph" w:customStyle="1" w:styleId="27FBEDC2E2D74EF495A91758DCAD245B">
    <w:name w:val="27FBEDC2E2D74EF495A91758DCAD245B"/>
  </w:style>
  <w:style w:type="paragraph" w:customStyle="1" w:styleId="3F0A50B13E4240AB96B411DAA71B9DF1">
    <w:name w:val="3F0A50B13E4240AB96B411DAA71B9DF1"/>
  </w:style>
  <w:style w:type="paragraph" w:customStyle="1" w:styleId="2E68B2A07ADC4C09811D679F3B8BC953">
    <w:name w:val="2E68B2A07ADC4C09811D679F3B8BC953"/>
  </w:style>
  <w:style w:type="paragraph" w:customStyle="1" w:styleId="CB3FEF9A21BE4853AE9670DA943874B1">
    <w:name w:val="CB3FEF9A21BE4853AE9670DA943874B1"/>
  </w:style>
  <w:style w:type="paragraph" w:customStyle="1" w:styleId="B24DC54850A84E4592E2B1F05385B223">
    <w:name w:val="B24DC54850A84E4592E2B1F05385B223"/>
  </w:style>
  <w:style w:type="paragraph" w:customStyle="1" w:styleId="83A23D8C676241C0B735DD5FD71ABD42">
    <w:name w:val="83A23D8C676241C0B735DD5FD71ABD42"/>
  </w:style>
  <w:style w:type="paragraph" w:customStyle="1" w:styleId="ACC5BB0B79AB42CDBA080BE1EBF30445">
    <w:name w:val="ACC5BB0B79AB42CDBA080BE1EBF30445"/>
  </w:style>
  <w:style w:type="paragraph" w:customStyle="1" w:styleId="F90A71D2C51C4028A3EB36635775FF67">
    <w:name w:val="F90A71D2C51C4028A3EB36635775FF67"/>
  </w:style>
  <w:style w:type="paragraph" w:customStyle="1" w:styleId="47AADE8C669A4AE28A7D1C686A733409">
    <w:name w:val="47AADE8C669A4AE28A7D1C686A733409"/>
  </w:style>
  <w:style w:type="paragraph" w:customStyle="1" w:styleId="FE56A8BBCDF64F6B8D1A3D6DF558AC50">
    <w:name w:val="FE56A8BBCDF64F6B8D1A3D6DF558AC50"/>
  </w:style>
  <w:style w:type="paragraph" w:customStyle="1" w:styleId="63B69F370ADD43EA9164931282640618">
    <w:name w:val="63B69F370ADD43EA9164931282640618"/>
  </w:style>
  <w:style w:type="paragraph" w:customStyle="1" w:styleId="12B84CE878594BC0B16698183CFBB097">
    <w:name w:val="12B84CE878594BC0B16698183CFBB097"/>
  </w:style>
  <w:style w:type="paragraph" w:customStyle="1" w:styleId="7D3D54DB515C448188D81495922A356A">
    <w:name w:val="7D3D54DB515C448188D81495922A356A"/>
  </w:style>
  <w:style w:type="paragraph" w:customStyle="1" w:styleId="8FFB5AD890C841A5A4079399A3FFBF60">
    <w:name w:val="8FFB5AD890C841A5A4079399A3FFBF60"/>
  </w:style>
  <w:style w:type="paragraph" w:customStyle="1" w:styleId="D75D316BD9824D94B1667319A59E0149">
    <w:name w:val="D75D316BD9824D94B1667319A59E0149"/>
  </w:style>
  <w:style w:type="paragraph" w:customStyle="1" w:styleId="D7D2281E170748F4AA6F59DFFE9664B1">
    <w:name w:val="D7D2281E170748F4AA6F59DFFE9664B1"/>
  </w:style>
  <w:style w:type="paragraph" w:customStyle="1" w:styleId="9357F5AB82EA4FA5BE946CD14B5612C4">
    <w:name w:val="9357F5AB82EA4FA5BE946CD14B5612C4"/>
  </w:style>
  <w:style w:type="paragraph" w:customStyle="1" w:styleId="553D4B52F91445AD8A9451C75E1E5E3C">
    <w:name w:val="553D4B52F91445AD8A9451C75E1E5E3C"/>
  </w:style>
  <w:style w:type="paragraph" w:customStyle="1" w:styleId="C6255515ABB3486C9B9FAE902520243A">
    <w:name w:val="C6255515ABB3486C9B9FAE902520243A"/>
  </w:style>
  <w:style w:type="paragraph" w:customStyle="1" w:styleId="387CB26C46C54D589E43E71BC4180CE1">
    <w:name w:val="387CB26C46C54D589E43E71BC4180CE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C0B322DAC44ADBA423489467669957">
    <w:name w:val="2DC0B322DAC44ADBA423489467669957"/>
  </w:style>
  <w:style w:type="paragraph" w:customStyle="1" w:styleId="EE65BA71A1814E87AF9D514354366008">
    <w:name w:val="EE65BA71A1814E87AF9D514354366008"/>
    <w:rsid w:val="00264D0A"/>
    <w:rPr>
      <w:lang w:eastAsia="en-US"/>
    </w:rPr>
  </w:style>
  <w:style w:type="paragraph" w:customStyle="1" w:styleId="2667130106944CDF9B6138D77F7A6C09">
    <w:name w:val="2667130106944CDF9B6138D77F7A6C09"/>
    <w:rsid w:val="00264D0A"/>
    <w:rPr>
      <w:lang w:eastAsia="en-US"/>
    </w:rPr>
  </w:style>
  <w:style w:type="paragraph" w:customStyle="1" w:styleId="CA0B7628778A4548A4E7A0076F352783">
    <w:name w:val="CA0B7628778A4548A4E7A0076F352783"/>
    <w:rsid w:val="00264D0A"/>
    <w:rPr>
      <w:lang w:eastAsia="en-US"/>
    </w:rPr>
  </w:style>
  <w:style w:type="paragraph" w:customStyle="1" w:styleId="73689B95F1E64E3B9C032796C385D9C2">
    <w:name w:val="73689B95F1E64E3B9C032796C385D9C2"/>
    <w:rsid w:val="00264D0A"/>
    <w:rPr>
      <w:lang w:eastAsia="en-US"/>
    </w:rPr>
  </w:style>
  <w:style w:type="paragraph" w:customStyle="1" w:styleId="433DABB4591E4F4F9559B910E47872AA">
    <w:name w:val="433DABB4591E4F4F9559B910E47872AA"/>
    <w:rsid w:val="00264D0A"/>
    <w:rPr>
      <w:lang w:eastAsia="en-US"/>
    </w:rPr>
  </w:style>
  <w:style w:type="paragraph" w:customStyle="1" w:styleId="B4443D6D23E647A9B302A1921652114C">
    <w:name w:val="B4443D6D23E647A9B302A1921652114C"/>
    <w:rsid w:val="00264D0A"/>
    <w:rPr>
      <w:lang w:eastAsia="en-US"/>
    </w:rPr>
  </w:style>
  <w:style w:type="paragraph" w:customStyle="1" w:styleId="75A2B3FFEC1F472A8D9A34F90A402ACA">
    <w:name w:val="75A2B3FFEC1F472A8D9A34F90A402ACA"/>
    <w:rsid w:val="00264D0A"/>
    <w:rPr>
      <w:lang w:eastAsia="en-US"/>
    </w:rPr>
  </w:style>
  <w:style w:type="paragraph" w:customStyle="1" w:styleId="337168DED884452EBEFD6989E51D6EFF">
    <w:name w:val="337168DED884452EBEFD6989E51D6EFF"/>
    <w:rsid w:val="00264D0A"/>
    <w:rPr>
      <w:lang w:eastAsia="en-US"/>
    </w:rPr>
  </w:style>
  <w:style w:type="paragraph" w:customStyle="1" w:styleId="C38BEFE40E9D49D7BF4EDED859AF116E">
    <w:name w:val="C38BEFE40E9D49D7BF4EDED859AF116E"/>
    <w:rsid w:val="00264D0A"/>
    <w:rPr>
      <w:lang w:eastAsia="en-US"/>
    </w:rPr>
  </w:style>
  <w:style w:type="paragraph" w:customStyle="1" w:styleId="943941F7B88E4AD08651691613AE4FFF">
    <w:name w:val="943941F7B88E4AD08651691613AE4FFF"/>
    <w:rsid w:val="00264D0A"/>
    <w:rPr>
      <w:lang w:eastAsia="en-US"/>
    </w:rPr>
  </w:style>
  <w:style w:type="paragraph" w:customStyle="1" w:styleId="E297DE7E3154466A9915CDB9B8085472">
    <w:name w:val="E297DE7E3154466A9915CDB9B8085472"/>
    <w:rsid w:val="00264D0A"/>
    <w:rPr>
      <w:lang w:eastAsia="en-US"/>
    </w:rPr>
  </w:style>
  <w:style w:type="paragraph" w:customStyle="1" w:styleId="BBB0D3AD8A4547FA8260CAC7ADA792E8">
    <w:name w:val="BBB0D3AD8A4547FA8260CAC7ADA792E8"/>
    <w:rsid w:val="00264D0A"/>
    <w:rPr>
      <w:lang w:eastAsia="en-US"/>
    </w:rPr>
  </w:style>
  <w:style w:type="paragraph" w:customStyle="1" w:styleId="D7DB62D429384653AF1500F045D2D744">
    <w:name w:val="D7DB62D429384653AF1500F045D2D744"/>
    <w:rsid w:val="00264D0A"/>
    <w:rPr>
      <w:lang w:eastAsia="en-US"/>
    </w:rPr>
  </w:style>
  <w:style w:type="paragraph" w:customStyle="1" w:styleId="2FC577AD232147FF8152911F4F248D96">
    <w:name w:val="2FC577AD232147FF8152911F4F248D96"/>
    <w:rsid w:val="00264D0A"/>
    <w:rPr>
      <w:lang w:eastAsia="en-US"/>
    </w:rPr>
  </w:style>
  <w:style w:type="paragraph" w:customStyle="1" w:styleId="2F1281311A6A46E5B16A64D8F677D884">
    <w:name w:val="2F1281311A6A46E5B16A64D8F677D884"/>
    <w:rsid w:val="00264D0A"/>
    <w:rPr>
      <w:lang w:eastAsia="en-US"/>
    </w:rPr>
  </w:style>
  <w:style w:type="paragraph" w:customStyle="1" w:styleId="3BC1D7C0BE5E47499943855541792D37">
    <w:name w:val="3BC1D7C0BE5E47499943855541792D37"/>
    <w:rsid w:val="00264D0A"/>
    <w:rPr>
      <w:lang w:eastAsia="en-US"/>
    </w:rPr>
  </w:style>
  <w:style w:type="paragraph" w:customStyle="1" w:styleId="43FBD16F847246B9B59E0DEECC40B61D">
    <w:name w:val="43FBD16F847246B9B59E0DEECC40B61D"/>
    <w:rsid w:val="00264D0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4A8551-8CCF-4E9D-8C87-FFEECD83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Screenplay</Template>
  <TotalTime>136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Screenplay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Screenplay</dc:title>
  <dc:creator>Lateefa</dc:creator>
  <cp:keywords/>
  <cp:lastModifiedBy>Ali Al Dhaheri</cp:lastModifiedBy>
  <cp:revision>18</cp:revision>
  <dcterms:created xsi:type="dcterms:W3CDTF">2017-11-22T17:21:00Z</dcterms:created>
  <dcterms:modified xsi:type="dcterms:W3CDTF">2017-12-05T17:39:00Z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TC010186361033</vt:lpwstr>
  </property>
</Properties>
</file>